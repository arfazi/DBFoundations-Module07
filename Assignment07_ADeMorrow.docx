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5FDE2" w14:textId="221FE531" w:rsidR="00C6554A" w:rsidRPr="008B5277" w:rsidRDefault="00436C97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436C97">
        <w:rPr>
          <w:noProof/>
        </w:rPr>
        <w:drawing>
          <wp:inline distT="0" distB="0" distL="0" distR="0" wp14:anchorId="3CA83C94" wp14:editId="44D17324">
            <wp:extent cx="5486400" cy="3599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14:paraId="6949A92E" w14:textId="445F0AAE" w:rsidR="00C6554A" w:rsidRDefault="00E11088" w:rsidP="00C6554A">
      <w:pPr>
        <w:pStyle w:val="Title"/>
      </w:pPr>
      <w:r>
        <w:t>Functions</w:t>
      </w:r>
      <w:r w:rsidR="005E3DBE">
        <w:t xml:space="preserve"> </w:t>
      </w:r>
    </w:p>
    <w:p w14:paraId="49EC40FF" w14:textId="10899E91" w:rsidR="00C6554A" w:rsidRPr="00D5413C" w:rsidRDefault="001C0711" w:rsidP="00C6554A">
      <w:pPr>
        <w:pStyle w:val="Subtitle"/>
      </w:pPr>
      <w:r>
        <w:t>AssignmenT</w:t>
      </w:r>
      <w:r w:rsidR="00BC494B">
        <w:t xml:space="preserve"> </w:t>
      </w:r>
      <w:r w:rsidR="00BC494B" w:rsidRPr="00BC494B">
        <w:rPr>
          <w:rStyle w:val="TitleChar"/>
          <w:sz w:val="40"/>
          <w:szCs w:val="40"/>
        </w:rPr>
        <w:t>0</w:t>
      </w:r>
      <w:r w:rsidR="008F3049">
        <w:rPr>
          <w:rStyle w:val="TitleChar"/>
          <w:sz w:val="40"/>
          <w:szCs w:val="40"/>
        </w:rPr>
        <w:t>7</w:t>
      </w:r>
    </w:p>
    <w:p w14:paraId="43CFB525" w14:textId="155EA93D" w:rsidR="00BC494B" w:rsidRPr="00BC494B" w:rsidRDefault="001C0711" w:rsidP="00BC494B">
      <w:pPr>
        <w:pStyle w:val="ContactInfo"/>
        <w:rPr>
          <w:sz w:val="28"/>
          <w:szCs w:val="28"/>
        </w:rPr>
      </w:pPr>
      <w:r w:rsidRPr="00BC494B">
        <w:rPr>
          <w:sz w:val="28"/>
          <w:szCs w:val="28"/>
        </w:rPr>
        <w:t>Amy DeMorrow</w:t>
      </w:r>
    </w:p>
    <w:p w14:paraId="69B41B32" w14:textId="39172058" w:rsidR="00BC494B" w:rsidRDefault="00BC494B" w:rsidP="00BC494B">
      <w:pPr>
        <w:pStyle w:val="ContactInfo"/>
        <w:rPr>
          <w:b/>
          <w:bCs/>
          <w:sz w:val="24"/>
          <w:szCs w:val="24"/>
        </w:rPr>
      </w:pPr>
      <w:r w:rsidRPr="00BC494B">
        <w:rPr>
          <w:b/>
          <w:bCs/>
          <w:sz w:val="24"/>
          <w:szCs w:val="24"/>
        </w:rPr>
        <w:t xml:space="preserve">IT FDN 130 A Wi 21: Foundations </w:t>
      </w:r>
      <w:r>
        <w:rPr>
          <w:b/>
          <w:bCs/>
          <w:sz w:val="24"/>
          <w:szCs w:val="24"/>
        </w:rPr>
        <w:t>o</w:t>
      </w:r>
      <w:r w:rsidRPr="00BC494B">
        <w:rPr>
          <w:b/>
          <w:bCs/>
          <w:sz w:val="24"/>
          <w:szCs w:val="24"/>
        </w:rPr>
        <w:t>f Databases &amp; SQL Programming</w:t>
      </w:r>
    </w:p>
    <w:p w14:paraId="66446AEE" w14:textId="550E2F35" w:rsidR="005869FE" w:rsidRDefault="005869FE" w:rsidP="00C6554A">
      <w:pPr>
        <w:pStyle w:val="ContactInfo"/>
      </w:pPr>
      <w:hyperlink r:id="rId8" w:history="1">
        <w:proofErr w:type="spellStart"/>
        <w:r w:rsidRPr="005869FE">
          <w:rPr>
            <w:color w:val="0000FF"/>
            <w:u w:val="single"/>
          </w:rPr>
          <w:t>arfazi</w:t>
        </w:r>
        <w:proofErr w:type="spellEnd"/>
        <w:r w:rsidRPr="005869FE">
          <w:rPr>
            <w:color w:val="0000FF"/>
            <w:u w:val="single"/>
          </w:rPr>
          <w:t>/DBFoundations-Module07 (github.com)</w:t>
        </w:r>
      </w:hyperlink>
    </w:p>
    <w:p w14:paraId="246103A2" w14:textId="5A9376E1" w:rsidR="00BC494B" w:rsidRDefault="001C0711" w:rsidP="00C6554A">
      <w:pPr>
        <w:pStyle w:val="ContactInfo"/>
        <w:rPr>
          <w:sz w:val="24"/>
          <w:szCs w:val="24"/>
        </w:rPr>
      </w:pPr>
      <w:r w:rsidRPr="00BC494B">
        <w:rPr>
          <w:sz w:val="24"/>
          <w:szCs w:val="24"/>
        </w:rPr>
        <w:t>0</w:t>
      </w:r>
      <w:r w:rsidR="00513802">
        <w:rPr>
          <w:sz w:val="24"/>
          <w:szCs w:val="24"/>
        </w:rPr>
        <w:t>2</w:t>
      </w:r>
      <w:r w:rsidRPr="00BC494B">
        <w:rPr>
          <w:sz w:val="24"/>
          <w:szCs w:val="24"/>
        </w:rPr>
        <w:t>/</w:t>
      </w:r>
      <w:r w:rsidR="00A37D55">
        <w:rPr>
          <w:sz w:val="24"/>
          <w:szCs w:val="24"/>
        </w:rPr>
        <w:t>2</w:t>
      </w:r>
      <w:r w:rsidR="008F3049">
        <w:rPr>
          <w:sz w:val="24"/>
          <w:szCs w:val="24"/>
        </w:rPr>
        <w:t>7</w:t>
      </w:r>
      <w:r w:rsidRPr="00BC494B">
        <w:rPr>
          <w:sz w:val="24"/>
          <w:szCs w:val="24"/>
        </w:rPr>
        <w:t>/2021</w:t>
      </w:r>
    </w:p>
    <w:p w14:paraId="38D5313F" w14:textId="2E59B1BD" w:rsidR="00BC494B" w:rsidRDefault="004C4895" w:rsidP="00BC494B">
      <w:pPr>
        <w:pStyle w:val="Title"/>
      </w:pPr>
      <w:r>
        <w:rPr>
          <w:sz w:val="16"/>
          <w:szCs w:val="16"/>
        </w:rPr>
        <w:t xml:space="preserve">Image </w:t>
      </w:r>
      <w:r w:rsidR="00BC494B" w:rsidRPr="00BC494B">
        <w:rPr>
          <w:sz w:val="16"/>
          <w:szCs w:val="16"/>
        </w:rPr>
        <w:t>Source:</w:t>
      </w:r>
      <w:r w:rsidR="00840C37" w:rsidRPr="00840C37">
        <w:rPr>
          <w:rFonts w:asciiTheme="minorHAnsi" w:eastAsiaTheme="minorHAnsi" w:hAnsiTheme="minorHAnsi" w:cstheme="minorBidi"/>
          <w:color w:val="595959" w:themeColor="text1" w:themeTint="A6"/>
          <w:kern w:val="0"/>
          <w:sz w:val="22"/>
        </w:rPr>
        <w:t xml:space="preserve"> </w:t>
      </w:r>
      <w:hyperlink r:id="rId9" w:history="1">
        <w:r w:rsidR="003E4E12" w:rsidRPr="003E4E12">
          <w:rPr>
            <w:rFonts w:asciiTheme="minorHAnsi" w:eastAsiaTheme="minorHAnsi" w:hAnsiTheme="minorHAnsi" w:cstheme="minorBidi"/>
            <w:color w:val="0000FF"/>
            <w:kern w:val="0"/>
            <w:sz w:val="16"/>
            <w:szCs w:val="16"/>
            <w:u w:val="single"/>
          </w:rPr>
          <w:t>PPT - SQL FUNCTIONS PowerPoint Presentation, free download - ID:6296690 (slideserve.com)</w:t>
        </w:r>
      </w:hyperlink>
      <w:r w:rsidR="003E4E1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 xml:space="preserve"> </w:t>
      </w:r>
      <w:r w:rsidR="00CD602B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(</w:t>
      </w:r>
      <w:r w:rsidR="00513802" w:rsidRPr="00513802">
        <w:rPr>
          <w:rFonts w:asciiTheme="minorHAnsi" w:eastAsiaTheme="minorHAnsi" w:hAnsiTheme="minorHAnsi" w:cstheme="minorBidi"/>
          <w:color w:val="595959" w:themeColor="text1" w:themeTint="A6"/>
          <w:kern w:val="0"/>
          <w:sz w:val="16"/>
          <w:szCs w:val="16"/>
        </w:rPr>
        <w:t>Links to External Site)</w:t>
      </w:r>
    </w:p>
    <w:p w14:paraId="07865713" w14:textId="4ACFE3BF" w:rsidR="00C6554A" w:rsidRDefault="00C6554A" w:rsidP="00C6554A">
      <w:pPr>
        <w:pStyle w:val="ContactInfo"/>
      </w:pPr>
      <w:r>
        <w:br w:type="page"/>
      </w:r>
    </w:p>
    <w:p w14:paraId="626B48A7" w14:textId="4CD7CA20" w:rsidR="00BC494B" w:rsidRPr="00BC494B" w:rsidRDefault="00BC494B" w:rsidP="00C6554A">
      <w:pPr>
        <w:rPr>
          <w:color w:val="007789" w:themeColor="accent1" w:themeShade="BF"/>
          <w:sz w:val="28"/>
          <w:szCs w:val="28"/>
        </w:rPr>
      </w:pPr>
      <w:r w:rsidRPr="00BC494B">
        <w:rPr>
          <w:color w:val="007789" w:themeColor="accent1" w:themeShade="BF"/>
          <w:sz w:val="28"/>
          <w:szCs w:val="28"/>
        </w:rPr>
        <w:lastRenderedPageBreak/>
        <w:t>Introduction</w:t>
      </w:r>
    </w:p>
    <w:p w14:paraId="5FD811C0" w14:textId="6C647D65" w:rsidR="00C6554A" w:rsidRDefault="00BC494B" w:rsidP="00BC494B">
      <w:pPr>
        <w:pStyle w:val="ListBullet"/>
        <w:numPr>
          <w:ilvl w:val="0"/>
          <w:numId w:val="0"/>
        </w:numPr>
      </w:pPr>
      <w:r>
        <w:t xml:space="preserve">The </w:t>
      </w:r>
      <w:r w:rsidR="003A44E1">
        <w:t>s</w:t>
      </w:r>
      <w:r w:rsidR="00335B9A">
        <w:t>eventh</w:t>
      </w:r>
      <w:r>
        <w:t xml:space="preserve"> module of this course </w:t>
      </w:r>
      <w:r w:rsidR="001B4179">
        <w:t>discussed</w:t>
      </w:r>
      <w:r w:rsidR="00D434B3">
        <w:t xml:space="preserve"> </w:t>
      </w:r>
      <w:r w:rsidR="009743A0">
        <w:t xml:space="preserve">SQL </w:t>
      </w:r>
      <w:r w:rsidR="003A44E1">
        <w:t>Functions</w:t>
      </w:r>
      <w:r w:rsidR="00335B9A">
        <w:t xml:space="preserve"> in greater depth</w:t>
      </w:r>
      <w:r w:rsidR="001B4179">
        <w:t xml:space="preserve">.  </w:t>
      </w:r>
      <w:r w:rsidR="00505807">
        <w:t xml:space="preserve">A function is </w:t>
      </w:r>
      <w:r w:rsidR="00A626D4">
        <w:t xml:space="preserve">a predefined formula </w:t>
      </w:r>
      <w:r w:rsidR="008F0690">
        <w:t>which takes one or more arguments as input, processes the arguments, and then returns an output</w:t>
      </w:r>
      <w:r w:rsidR="000D683F">
        <w:t xml:space="preserve"> (</w:t>
      </w:r>
      <w:r w:rsidR="000D683F" w:rsidRPr="000D683F">
        <w:t xml:space="preserve">Source: </w:t>
      </w:r>
      <w:hyperlink r:id="rId10" w:anchor=":~:text=Types%20of%20SQL%20functions%20%20%20%20SQL,or%20string%20function%20is%20a%20func%20..." w:history="1">
        <w:r w:rsidR="000D683F" w:rsidRPr="000D683F">
          <w:rPr>
            <w:color w:val="0000FF"/>
            <w:u w:val="single"/>
          </w:rPr>
          <w:t>SQL functions and references - w3resource</w:t>
        </w:r>
      </w:hyperlink>
      <w:r w:rsidR="000D683F">
        <w:t xml:space="preserve">).  </w:t>
      </w:r>
      <w:r w:rsidR="001B4179">
        <w:t xml:space="preserve">This paper will discuss </w:t>
      </w:r>
      <w:r w:rsidR="001E1091">
        <w:t xml:space="preserve">when to use a </w:t>
      </w:r>
      <w:r w:rsidR="00EF287B">
        <w:t>user defined function</w:t>
      </w:r>
      <w:r w:rsidR="00505807">
        <w:t xml:space="preserve"> </w:t>
      </w:r>
      <w:r w:rsidR="00C861A1">
        <w:t>and the</w:t>
      </w:r>
      <w:r w:rsidR="00153932">
        <w:t xml:space="preserve"> differences between </w:t>
      </w:r>
      <w:r w:rsidR="001843DF" w:rsidRPr="00505807">
        <w:rPr>
          <w:rFonts w:eastAsia="Calibri" w:cs="Times New Roman"/>
          <w:color w:val="595959"/>
        </w:rPr>
        <w:t>Scalar, Inline, and Multi-Statement Functions.</w:t>
      </w:r>
    </w:p>
    <w:p w14:paraId="0DDE417D" w14:textId="77777777" w:rsidR="00B97DEB" w:rsidRPr="00514122" w:rsidRDefault="00B97DEB" w:rsidP="00BC494B">
      <w:pPr>
        <w:pStyle w:val="ListBullet"/>
        <w:numPr>
          <w:ilvl w:val="0"/>
          <w:numId w:val="0"/>
        </w:numPr>
      </w:pPr>
    </w:p>
    <w:p w14:paraId="7F2DDEA5" w14:textId="776069F4" w:rsidR="00C6554A" w:rsidRPr="00D5413C" w:rsidRDefault="00997B65" w:rsidP="00C6554A">
      <w:pPr>
        <w:pStyle w:val="Heading2"/>
      </w:pPr>
      <w:r>
        <w:t>when to use a</w:t>
      </w:r>
      <w:r w:rsidR="00F84290">
        <w:t xml:space="preserve"> sql </w:t>
      </w:r>
      <w:r w:rsidR="00335B9A">
        <w:t>User Defined Function (UDF)</w:t>
      </w:r>
    </w:p>
    <w:p w14:paraId="69FACCD0" w14:textId="05405541" w:rsidR="00FB68D4" w:rsidRDefault="00D25E98" w:rsidP="002263E2">
      <w:r>
        <w:t xml:space="preserve">A </w:t>
      </w:r>
      <w:r w:rsidR="00726FA6">
        <w:t xml:space="preserve">user defined function </w:t>
      </w:r>
      <w:r w:rsidR="006877E9">
        <w:t xml:space="preserve">can simplify the code base by </w:t>
      </w:r>
      <w:r w:rsidR="00803DD2">
        <w:t xml:space="preserve">encapsulating complex logic into a saved </w:t>
      </w:r>
      <w:r w:rsidR="00766460">
        <w:t xml:space="preserve">formula and allowing reuse of that code elsewhere.  </w:t>
      </w:r>
      <w:r w:rsidR="003B4B23">
        <w:t xml:space="preserve">A function can be used to return a scalar value or to return an entire table </w:t>
      </w:r>
      <w:r w:rsidR="003F1710">
        <w:t xml:space="preserve">derived </w:t>
      </w:r>
      <w:r w:rsidR="00765205">
        <w:t>from a single or a series of inputs.</w:t>
      </w:r>
      <w:r w:rsidR="005E4F79">
        <w:t xml:space="preserve"> </w:t>
      </w:r>
      <w:r w:rsidR="00D10561">
        <w:t xml:space="preserve">Normally a View is probably </w:t>
      </w:r>
      <w:r w:rsidR="00E031C0">
        <w:t xml:space="preserve">a better choice </w:t>
      </w:r>
      <w:r w:rsidR="009F5E5F">
        <w:t>than a table</w:t>
      </w:r>
      <w:r w:rsidR="001D50AB">
        <w:t xml:space="preserve"> </w:t>
      </w:r>
      <w:r w:rsidR="00504305">
        <w:t xml:space="preserve">valued UDF, but a table valued function </w:t>
      </w:r>
      <w:r w:rsidR="002730D6">
        <w:t xml:space="preserve">can be useful for JOIN operations when </w:t>
      </w:r>
      <w:r w:rsidR="002375CF">
        <w:t xml:space="preserve">data needs to be pulled from </w:t>
      </w:r>
      <w:r w:rsidR="00C11A3F">
        <w:t xml:space="preserve">different tables, and </w:t>
      </w:r>
      <w:r w:rsidR="002375CF">
        <w:t xml:space="preserve">a calculation needs to be accomplished </w:t>
      </w:r>
      <w:r w:rsidR="00C11A3F">
        <w:t>and an aggregation is returned.</w:t>
      </w:r>
    </w:p>
    <w:p w14:paraId="12327708" w14:textId="72906517" w:rsidR="00BD4956" w:rsidRDefault="00B95367" w:rsidP="00955BB6">
      <w:pPr>
        <w:pStyle w:val="Heading2"/>
      </w:pPr>
      <w:r>
        <w:t xml:space="preserve">differences between </w:t>
      </w:r>
      <w:r w:rsidR="00C849D1">
        <w:t>Scalar, In-Line, and Multi-Statement FunctionS</w:t>
      </w:r>
    </w:p>
    <w:p w14:paraId="67112114" w14:textId="77777777" w:rsidR="00763C8E" w:rsidRDefault="008669EA" w:rsidP="00F422C5">
      <w:r>
        <w:t>The three types of functions in SQL are scalar, in-line, and multi</w:t>
      </w:r>
      <w:r w:rsidR="00763C8E">
        <w:t>-statement.  Their differences are discussed below:</w:t>
      </w:r>
    </w:p>
    <w:p w14:paraId="4B662316" w14:textId="404626E8" w:rsidR="00763C8E" w:rsidRDefault="00763C8E" w:rsidP="00763C8E">
      <w:pPr>
        <w:pStyle w:val="ListParagraph"/>
        <w:numPr>
          <w:ilvl w:val="0"/>
          <w:numId w:val="22"/>
        </w:numPr>
      </w:pPr>
      <w:r>
        <w:t xml:space="preserve">Scalar – </w:t>
      </w:r>
      <w:r w:rsidR="00EA0CE7">
        <w:t xml:space="preserve">The scalar function </w:t>
      </w:r>
      <w:r w:rsidR="006F6F57">
        <w:t xml:space="preserve">can accept one or more </w:t>
      </w:r>
      <w:r w:rsidR="00CB1916">
        <w:t>inputs and</w:t>
      </w:r>
      <w:r w:rsidR="006F6F57">
        <w:t xml:space="preserve"> is </w:t>
      </w:r>
      <w:r w:rsidR="0006124B">
        <w:t xml:space="preserve">used to </w:t>
      </w:r>
      <w:r w:rsidR="00D0437C">
        <w:t xml:space="preserve">calculate and </w:t>
      </w:r>
      <w:r w:rsidR="0006124B">
        <w:t xml:space="preserve">return </w:t>
      </w:r>
      <w:r w:rsidR="00FA5ADF">
        <w:t xml:space="preserve">a single </w:t>
      </w:r>
      <w:r w:rsidR="0006124B">
        <w:t>scalar value</w:t>
      </w:r>
      <w:r w:rsidR="009138B6">
        <w:t xml:space="preserve">.  The function can return any data type except for </w:t>
      </w:r>
      <w:r w:rsidR="00D52823">
        <w:t>text, ntext, image, cursor, and timestamp.</w:t>
      </w:r>
      <w:r w:rsidR="00724CE2">
        <w:t xml:space="preserve">  A scalar function can accept logic code such as IF blocks and WHILE </w:t>
      </w:r>
      <w:r w:rsidR="00CB1916">
        <w:t>loops but</w:t>
      </w:r>
      <w:r w:rsidR="00CA7CE4">
        <w:t xml:space="preserve"> cannot update the underlying data table.</w:t>
      </w:r>
      <w:r w:rsidR="00CB1916">
        <w:t xml:space="preserve">  A scalar function can also call another function.</w:t>
      </w:r>
    </w:p>
    <w:p w14:paraId="4A2A8D64" w14:textId="3C5FE76A" w:rsidR="00BD22D8" w:rsidRDefault="00763C8E" w:rsidP="00763C8E">
      <w:pPr>
        <w:pStyle w:val="ListParagraph"/>
        <w:numPr>
          <w:ilvl w:val="0"/>
          <w:numId w:val="22"/>
        </w:numPr>
      </w:pPr>
      <w:r>
        <w:t>In-line</w:t>
      </w:r>
      <w:r w:rsidR="00BD22D8">
        <w:t xml:space="preserve"> – </w:t>
      </w:r>
      <w:r w:rsidR="008A09AC">
        <w:t xml:space="preserve">The in-line function is a table valued function and returns a table as the output.  </w:t>
      </w:r>
      <w:r w:rsidR="006D0A6D">
        <w:t xml:space="preserve">The in-line function </w:t>
      </w:r>
      <w:r w:rsidR="0043055F">
        <w:t xml:space="preserve">contains a single SELECT </w:t>
      </w:r>
      <w:r w:rsidR="005A710E">
        <w:t xml:space="preserve">statement </w:t>
      </w:r>
      <w:r w:rsidR="00E42789">
        <w:t xml:space="preserve">that dictates the </w:t>
      </w:r>
      <w:r w:rsidR="004A2791">
        <w:t xml:space="preserve">structure of the </w:t>
      </w:r>
      <w:r w:rsidR="001035F7">
        <w:t xml:space="preserve">return </w:t>
      </w:r>
      <w:r w:rsidR="006D0A6D">
        <w:t>table</w:t>
      </w:r>
      <w:r w:rsidR="001035F7">
        <w:t xml:space="preserve">.  </w:t>
      </w:r>
      <w:r w:rsidR="00FC608C">
        <w:t xml:space="preserve">Because this function is treated similarly to a View by SQL, </w:t>
      </w:r>
      <w:r w:rsidR="005A710E">
        <w:t>t</w:t>
      </w:r>
      <w:r w:rsidR="001035F7">
        <w:t xml:space="preserve">his function is </w:t>
      </w:r>
      <w:r w:rsidR="00CE5285">
        <w:t>better for performance</w:t>
      </w:r>
      <w:r w:rsidR="00E57D81">
        <w:t xml:space="preserve"> compared to a multi-statement function</w:t>
      </w:r>
      <w:r w:rsidR="005A710E">
        <w:t xml:space="preserve">.  </w:t>
      </w:r>
      <w:r w:rsidR="00CD08A0">
        <w:t xml:space="preserve">Finally, an in-line function can be used to update the </w:t>
      </w:r>
      <w:r w:rsidR="007103A6">
        <w:t>underlying database table.</w:t>
      </w:r>
    </w:p>
    <w:p w14:paraId="66EBDD8B" w14:textId="26E7BB5F" w:rsidR="00931A1E" w:rsidRDefault="00BD22D8" w:rsidP="00763C8E">
      <w:pPr>
        <w:pStyle w:val="ListParagraph"/>
        <w:numPr>
          <w:ilvl w:val="0"/>
          <w:numId w:val="22"/>
        </w:numPr>
      </w:pPr>
      <w:r>
        <w:t xml:space="preserve">Multi-statement </w:t>
      </w:r>
      <w:r w:rsidR="00E57D81">
        <w:t>–</w:t>
      </w:r>
      <w:r>
        <w:t xml:space="preserve"> </w:t>
      </w:r>
      <w:r w:rsidR="00E57D81">
        <w:t xml:space="preserve">The multi-statement function allows </w:t>
      </w:r>
      <w:r w:rsidR="004366A6">
        <w:t>the structure of the return table to be defined.  This function contains BEGIN and END blocks</w:t>
      </w:r>
      <w:r w:rsidR="0091646B">
        <w:t xml:space="preserve"> in the </w:t>
      </w:r>
      <w:r w:rsidR="004A793B">
        <w:t>syntax and</w:t>
      </w:r>
      <w:r w:rsidR="00154D87">
        <w:t xml:space="preserve"> is treated similarly to a stored procedure by SQL </w:t>
      </w:r>
      <w:r w:rsidR="0050298A">
        <w:t>(causing slower performance).</w:t>
      </w:r>
      <w:r w:rsidR="0091646B">
        <w:t xml:space="preserve"> </w:t>
      </w:r>
      <w:r w:rsidR="00CD08A0">
        <w:t xml:space="preserve">This </w:t>
      </w:r>
      <w:r w:rsidR="0050298A">
        <w:t xml:space="preserve">function cannot be used to update </w:t>
      </w:r>
      <w:r w:rsidR="00EA0CE7">
        <w:t>the underlying database table.</w:t>
      </w:r>
    </w:p>
    <w:p w14:paraId="0ED3DCFB" w14:textId="70D12F65" w:rsidR="001D50AB" w:rsidRDefault="001D50AB" w:rsidP="00F422C5"/>
    <w:p w14:paraId="344DBBFE" w14:textId="77777777" w:rsidR="001D50AB" w:rsidRDefault="001D50AB" w:rsidP="001D50AB">
      <w:r>
        <w:t>The basic syntax for user defined functions are shown in Figure 1 below:</w:t>
      </w:r>
    </w:p>
    <w:p w14:paraId="241427F6" w14:textId="77777777" w:rsidR="001D50AB" w:rsidRDefault="001D50AB" w:rsidP="00F422C5"/>
    <w:p w14:paraId="073056C2" w14:textId="77777777" w:rsidR="0065392F" w:rsidRDefault="0065392F" w:rsidP="0065392F">
      <w:pPr>
        <w:rPr>
          <w:color w:val="auto"/>
          <w:u w:val="single"/>
        </w:rPr>
      </w:pPr>
      <w:r w:rsidRPr="00A139F8">
        <w:rPr>
          <w:noProof/>
          <w:color w:val="auto"/>
          <w:u w:val="single"/>
        </w:rPr>
        <w:drawing>
          <wp:inline distT="0" distB="0" distL="0" distR="0" wp14:anchorId="2DC7F9E3" wp14:editId="6BCA4EE1">
            <wp:extent cx="4991100" cy="63440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508" cy="639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673F5" w14:textId="49947CC0" w:rsidR="00B97DEB" w:rsidRPr="001B2467" w:rsidRDefault="0065392F" w:rsidP="00E42C15">
      <w:pPr>
        <w:spacing w:before="240"/>
        <w:rPr>
          <w:i/>
          <w:iCs/>
        </w:rPr>
      </w:pPr>
      <w:r w:rsidRPr="00837641">
        <w:rPr>
          <w:i/>
          <w:iCs/>
          <w:color w:val="4E5B6F" w:themeColor="text2"/>
        </w:rPr>
        <w:t xml:space="preserve">Figure 1. </w:t>
      </w:r>
      <w:r>
        <w:rPr>
          <w:i/>
          <w:iCs/>
          <w:color w:val="4E5B6F" w:themeColor="text2"/>
        </w:rPr>
        <w:t>Basic Syntax of Scalar, In-Line Table, and Multi-Statement Table Functions</w:t>
      </w:r>
      <w:r w:rsidRPr="00837641">
        <w:rPr>
          <w:i/>
          <w:iCs/>
          <w:color w:val="4E5B6F" w:themeColor="text2"/>
        </w:rPr>
        <w:t xml:space="preserve"> (Source:</w:t>
      </w:r>
      <w:r w:rsidRPr="00BC3BF2">
        <w:rPr>
          <w:i/>
          <w:iCs/>
        </w:rPr>
        <w:t xml:space="preserve"> </w:t>
      </w:r>
      <w:hyperlink r:id="rId12" w:history="1">
        <w:r w:rsidRPr="00BC3BF2">
          <w:rPr>
            <w:i/>
            <w:iCs/>
            <w:color w:val="0000FF"/>
            <w:u w:val="single"/>
          </w:rPr>
          <w:t xml:space="preserve">UDF Syntax | SQL Server User-Defined Functions (UDFs) | </w:t>
        </w:r>
        <w:proofErr w:type="spellStart"/>
        <w:r w:rsidRPr="00BC3BF2">
          <w:rPr>
            <w:i/>
            <w:iCs/>
            <w:color w:val="0000FF"/>
            <w:u w:val="single"/>
          </w:rPr>
          <w:t>InformIT</w:t>
        </w:r>
        <w:proofErr w:type="spellEnd"/>
      </w:hyperlink>
      <w:r w:rsidRPr="00837641">
        <w:rPr>
          <w:i/>
          <w:iCs/>
        </w:rPr>
        <w:t xml:space="preserve"> (Links to External Sit</w:t>
      </w:r>
      <w:r w:rsidR="00E42C15">
        <w:rPr>
          <w:i/>
          <w:iCs/>
        </w:rPr>
        <w:t>e)</w:t>
      </w:r>
    </w:p>
    <w:p w14:paraId="59C5194B" w14:textId="468A9439" w:rsidR="00016D0D" w:rsidRDefault="00016D0D" w:rsidP="00016D0D">
      <w:pPr>
        <w:pStyle w:val="Heading2"/>
      </w:pPr>
      <w:r>
        <w:lastRenderedPageBreak/>
        <w:t>Conclusion</w:t>
      </w:r>
    </w:p>
    <w:p w14:paraId="5CE846E0" w14:textId="53A17993" w:rsidR="00016D0D" w:rsidRPr="00016D0D" w:rsidRDefault="007D103D" w:rsidP="00016D0D">
      <w:r>
        <w:t>This paper discuss</w:t>
      </w:r>
      <w:r w:rsidR="000C11FB">
        <w:t>ed</w:t>
      </w:r>
      <w:r>
        <w:t xml:space="preserve"> when to use a </w:t>
      </w:r>
      <w:r w:rsidR="00CE57A0">
        <w:t xml:space="preserve">user defined function (UDF) and the differences between Scalar, In-Line, and Multi-Statement functions.  </w:t>
      </w:r>
      <w:r w:rsidR="00C342D7">
        <w:t>Functions can be very useful to capture and reuse common business logic</w:t>
      </w:r>
      <w:r w:rsidR="002C56AB">
        <w:t xml:space="preserve"> but</w:t>
      </w:r>
      <w:r w:rsidR="00C342D7">
        <w:t xml:space="preserve"> </w:t>
      </w:r>
      <w:r w:rsidR="00747DED">
        <w:t>may or may not be a better choice to replace a View or a Stored Procedure.</w:t>
      </w:r>
      <w:r w:rsidR="00875ABD">
        <w:t xml:space="preserve">  Of the three types of functions, the scalar function </w:t>
      </w:r>
      <w:r w:rsidR="00005611">
        <w:t xml:space="preserve">appears to </w:t>
      </w:r>
      <w:r w:rsidR="00875ABD">
        <w:t>provide the most useful functionality</w:t>
      </w:r>
      <w:r w:rsidR="00005611">
        <w:t xml:space="preserve">, but the </w:t>
      </w:r>
      <w:r w:rsidR="00494D20">
        <w:t xml:space="preserve">functionality </w:t>
      </w:r>
      <w:r w:rsidR="00615676">
        <w:t xml:space="preserve">required </w:t>
      </w:r>
      <w:r w:rsidR="00494D20">
        <w:t xml:space="preserve">for a </w:t>
      </w:r>
      <w:r w:rsidR="00615676">
        <w:t xml:space="preserve">given </w:t>
      </w:r>
      <w:r w:rsidR="002C56AB">
        <w:t xml:space="preserve">operation </w:t>
      </w:r>
      <w:r w:rsidR="00463FE0">
        <w:t xml:space="preserve">will </w:t>
      </w:r>
      <w:r w:rsidR="002C56AB">
        <w:t xml:space="preserve">best </w:t>
      </w:r>
      <w:r w:rsidR="00463FE0">
        <w:t xml:space="preserve">determine </w:t>
      </w:r>
      <w:r w:rsidR="002C56AB">
        <w:t xml:space="preserve">if a function </w:t>
      </w:r>
      <w:r w:rsidR="00615676">
        <w:t xml:space="preserve">is </w:t>
      </w:r>
      <w:r w:rsidR="002C56AB">
        <w:t xml:space="preserve">the best choice </w:t>
      </w:r>
      <w:r w:rsidR="00615676">
        <w:t xml:space="preserve">for the application.  </w:t>
      </w:r>
      <w:r w:rsidR="00494D20">
        <w:t xml:space="preserve"> </w:t>
      </w:r>
    </w:p>
    <w:p w14:paraId="0BFC08F0" w14:textId="79683D2A" w:rsidR="00266EC4" w:rsidRDefault="00266EC4" w:rsidP="001B4179"/>
    <w:sectPr w:rsidR="00266EC4">
      <w:footerReference w:type="default" r:id="rId13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93B713" w14:textId="77777777" w:rsidR="00B64349" w:rsidRDefault="00B64349" w:rsidP="00C6554A">
      <w:pPr>
        <w:spacing w:before="0" w:after="0" w:line="240" w:lineRule="auto"/>
      </w:pPr>
      <w:r>
        <w:separator/>
      </w:r>
    </w:p>
  </w:endnote>
  <w:endnote w:type="continuationSeparator" w:id="0">
    <w:p w14:paraId="7F7039F0" w14:textId="77777777" w:rsidR="00B64349" w:rsidRDefault="00B6434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99889" w14:textId="77777777"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EFF0" w14:textId="77777777" w:rsidR="00B64349" w:rsidRDefault="00B6434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0D39141" w14:textId="77777777" w:rsidR="00B64349" w:rsidRDefault="00B6434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6D34E9E"/>
    <w:multiLevelType w:val="hybridMultilevel"/>
    <w:tmpl w:val="822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2E7E4C"/>
    <w:multiLevelType w:val="hybridMultilevel"/>
    <w:tmpl w:val="1F10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06883"/>
    <w:multiLevelType w:val="hybridMultilevel"/>
    <w:tmpl w:val="48429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DFC6301"/>
    <w:multiLevelType w:val="hybridMultilevel"/>
    <w:tmpl w:val="E98AE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E0577"/>
    <w:multiLevelType w:val="hybridMultilevel"/>
    <w:tmpl w:val="C602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78C0CE1"/>
    <w:multiLevelType w:val="hybridMultilevel"/>
    <w:tmpl w:val="0966E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06E02"/>
    <w:multiLevelType w:val="hybridMultilevel"/>
    <w:tmpl w:val="01B84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7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5"/>
  </w:num>
  <w:num w:numId="17">
    <w:abstractNumId w:val="19"/>
  </w:num>
  <w:num w:numId="18">
    <w:abstractNumId w:val="12"/>
  </w:num>
  <w:num w:numId="19">
    <w:abstractNumId w:val="14"/>
  </w:num>
  <w:num w:numId="20">
    <w:abstractNumId w:val="16"/>
  </w:num>
  <w:num w:numId="21">
    <w:abstractNumId w:val="18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711"/>
    <w:rsid w:val="0000035C"/>
    <w:rsid w:val="00005611"/>
    <w:rsid w:val="0001076B"/>
    <w:rsid w:val="0001082A"/>
    <w:rsid w:val="00014D99"/>
    <w:rsid w:val="00016D0D"/>
    <w:rsid w:val="00017493"/>
    <w:rsid w:val="0001770A"/>
    <w:rsid w:val="0002002D"/>
    <w:rsid w:val="00032914"/>
    <w:rsid w:val="00033D04"/>
    <w:rsid w:val="00037350"/>
    <w:rsid w:val="00041C9A"/>
    <w:rsid w:val="000472E1"/>
    <w:rsid w:val="00055321"/>
    <w:rsid w:val="0006124B"/>
    <w:rsid w:val="0006333A"/>
    <w:rsid w:val="00071B60"/>
    <w:rsid w:val="00072AE8"/>
    <w:rsid w:val="00073C91"/>
    <w:rsid w:val="00075CF1"/>
    <w:rsid w:val="00082DD2"/>
    <w:rsid w:val="00082E20"/>
    <w:rsid w:val="00084507"/>
    <w:rsid w:val="00086A2A"/>
    <w:rsid w:val="00087DAA"/>
    <w:rsid w:val="00094A99"/>
    <w:rsid w:val="000954A5"/>
    <w:rsid w:val="000967E9"/>
    <w:rsid w:val="000A7739"/>
    <w:rsid w:val="000B1BB2"/>
    <w:rsid w:val="000B3747"/>
    <w:rsid w:val="000B77AE"/>
    <w:rsid w:val="000C0192"/>
    <w:rsid w:val="000C11FB"/>
    <w:rsid w:val="000C180A"/>
    <w:rsid w:val="000C1EFB"/>
    <w:rsid w:val="000C1F5B"/>
    <w:rsid w:val="000C7A10"/>
    <w:rsid w:val="000D4EDE"/>
    <w:rsid w:val="000D5C9C"/>
    <w:rsid w:val="000D683F"/>
    <w:rsid w:val="000E1B8C"/>
    <w:rsid w:val="000E229F"/>
    <w:rsid w:val="000F135E"/>
    <w:rsid w:val="000F646A"/>
    <w:rsid w:val="00100648"/>
    <w:rsid w:val="00101347"/>
    <w:rsid w:val="00103479"/>
    <w:rsid w:val="001035F7"/>
    <w:rsid w:val="001046C6"/>
    <w:rsid w:val="00112CAE"/>
    <w:rsid w:val="00113018"/>
    <w:rsid w:val="0012040B"/>
    <w:rsid w:val="00120452"/>
    <w:rsid w:val="00123BFE"/>
    <w:rsid w:val="00125B40"/>
    <w:rsid w:val="001313E2"/>
    <w:rsid w:val="00131D59"/>
    <w:rsid w:val="00132770"/>
    <w:rsid w:val="001333B7"/>
    <w:rsid w:val="00133C45"/>
    <w:rsid w:val="00135027"/>
    <w:rsid w:val="0014078E"/>
    <w:rsid w:val="00143EF4"/>
    <w:rsid w:val="001465E3"/>
    <w:rsid w:val="0014673C"/>
    <w:rsid w:val="00150282"/>
    <w:rsid w:val="00153932"/>
    <w:rsid w:val="00154D87"/>
    <w:rsid w:val="00163BD6"/>
    <w:rsid w:val="001653C5"/>
    <w:rsid w:val="00165E85"/>
    <w:rsid w:val="001721BA"/>
    <w:rsid w:val="001843DF"/>
    <w:rsid w:val="00187A4A"/>
    <w:rsid w:val="001905FD"/>
    <w:rsid w:val="001906AB"/>
    <w:rsid w:val="0019682C"/>
    <w:rsid w:val="001A1298"/>
    <w:rsid w:val="001B2467"/>
    <w:rsid w:val="001B2741"/>
    <w:rsid w:val="001B4179"/>
    <w:rsid w:val="001B4D18"/>
    <w:rsid w:val="001B6B2E"/>
    <w:rsid w:val="001B7A5F"/>
    <w:rsid w:val="001C0711"/>
    <w:rsid w:val="001C188F"/>
    <w:rsid w:val="001C1FE9"/>
    <w:rsid w:val="001C2A02"/>
    <w:rsid w:val="001C4469"/>
    <w:rsid w:val="001D4608"/>
    <w:rsid w:val="001D50AB"/>
    <w:rsid w:val="001E1091"/>
    <w:rsid w:val="001E78CD"/>
    <w:rsid w:val="001E7C08"/>
    <w:rsid w:val="001F1294"/>
    <w:rsid w:val="00203B51"/>
    <w:rsid w:val="00207867"/>
    <w:rsid w:val="00220B17"/>
    <w:rsid w:val="00221E89"/>
    <w:rsid w:val="002238A3"/>
    <w:rsid w:val="002263E2"/>
    <w:rsid w:val="0022688B"/>
    <w:rsid w:val="0023075C"/>
    <w:rsid w:val="002362E4"/>
    <w:rsid w:val="002365D2"/>
    <w:rsid w:val="002375CF"/>
    <w:rsid w:val="0024556E"/>
    <w:rsid w:val="00246E9F"/>
    <w:rsid w:val="00252FBE"/>
    <w:rsid w:val="002554CD"/>
    <w:rsid w:val="00261724"/>
    <w:rsid w:val="00263646"/>
    <w:rsid w:val="002657B5"/>
    <w:rsid w:val="0026698D"/>
    <w:rsid w:val="00266EC4"/>
    <w:rsid w:val="00267211"/>
    <w:rsid w:val="00271301"/>
    <w:rsid w:val="00272A4C"/>
    <w:rsid w:val="002730D6"/>
    <w:rsid w:val="002763E9"/>
    <w:rsid w:val="0027678A"/>
    <w:rsid w:val="00276CC2"/>
    <w:rsid w:val="00282EB1"/>
    <w:rsid w:val="0029166C"/>
    <w:rsid w:val="00293B83"/>
    <w:rsid w:val="002952A9"/>
    <w:rsid w:val="00295CF6"/>
    <w:rsid w:val="002968D5"/>
    <w:rsid w:val="002A06CC"/>
    <w:rsid w:val="002A4261"/>
    <w:rsid w:val="002A6B6D"/>
    <w:rsid w:val="002B026D"/>
    <w:rsid w:val="002B1CA3"/>
    <w:rsid w:val="002B2D2F"/>
    <w:rsid w:val="002B4294"/>
    <w:rsid w:val="002B6B01"/>
    <w:rsid w:val="002C02EE"/>
    <w:rsid w:val="002C56AB"/>
    <w:rsid w:val="002D1454"/>
    <w:rsid w:val="002D474F"/>
    <w:rsid w:val="002E3FCC"/>
    <w:rsid w:val="002F2BF3"/>
    <w:rsid w:val="002F3089"/>
    <w:rsid w:val="0030483A"/>
    <w:rsid w:val="00305EFA"/>
    <w:rsid w:val="00312D6F"/>
    <w:rsid w:val="00313E74"/>
    <w:rsid w:val="003161ED"/>
    <w:rsid w:val="00323D62"/>
    <w:rsid w:val="00333D0D"/>
    <w:rsid w:val="00335B9A"/>
    <w:rsid w:val="00337BEF"/>
    <w:rsid w:val="00341A35"/>
    <w:rsid w:val="00343F0A"/>
    <w:rsid w:val="00344BF9"/>
    <w:rsid w:val="00350D03"/>
    <w:rsid w:val="00351C5C"/>
    <w:rsid w:val="0035266A"/>
    <w:rsid w:val="00352E25"/>
    <w:rsid w:val="003539CB"/>
    <w:rsid w:val="00353EC1"/>
    <w:rsid w:val="003559CC"/>
    <w:rsid w:val="003640B2"/>
    <w:rsid w:val="00365089"/>
    <w:rsid w:val="00365B2C"/>
    <w:rsid w:val="003675EE"/>
    <w:rsid w:val="00373B4B"/>
    <w:rsid w:val="00374FF5"/>
    <w:rsid w:val="00375A59"/>
    <w:rsid w:val="003778C2"/>
    <w:rsid w:val="003870EE"/>
    <w:rsid w:val="00395073"/>
    <w:rsid w:val="003A44E1"/>
    <w:rsid w:val="003A76E7"/>
    <w:rsid w:val="003B38DF"/>
    <w:rsid w:val="003B4B23"/>
    <w:rsid w:val="003B59AF"/>
    <w:rsid w:val="003B6CD5"/>
    <w:rsid w:val="003C197A"/>
    <w:rsid w:val="003C3EC2"/>
    <w:rsid w:val="003C58D6"/>
    <w:rsid w:val="003C6E61"/>
    <w:rsid w:val="003D292E"/>
    <w:rsid w:val="003D2CE8"/>
    <w:rsid w:val="003D36EB"/>
    <w:rsid w:val="003D67F0"/>
    <w:rsid w:val="003E4E12"/>
    <w:rsid w:val="003E7938"/>
    <w:rsid w:val="003E7C72"/>
    <w:rsid w:val="003F074C"/>
    <w:rsid w:val="003F1710"/>
    <w:rsid w:val="00403F0C"/>
    <w:rsid w:val="0040571D"/>
    <w:rsid w:val="00410E98"/>
    <w:rsid w:val="004158AB"/>
    <w:rsid w:val="00416E5D"/>
    <w:rsid w:val="0042113A"/>
    <w:rsid w:val="00426D5E"/>
    <w:rsid w:val="0043055F"/>
    <w:rsid w:val="00432A3F"/>
    <w:rsid w:val="00433DA2"/>
    <w:rsid w:val="0043565F"/>
    <w:rsid w:val="004364B6"/>
    <w:rsid w:val="004366A6"/>
    <w:rsid w:val="00436C97"/>
    <w:rsid w:val="00437382"/>
    <w:rsid w:val="00445C6E"/>
    <w:rsid w:val="00446508"/>
    <w:rsid w:val="00451130"/>
    <w:rsid w:val="00452C3F"/>
    <w:rsid w:val="00452E77"/>
    <w:rsid w:val="004552C7"/>
    <w:rsid w:val="0045558E"/>
    <w:rsid w:val="00463FE0"/>
    <w:rsid w:val="0047444D"/>
    <w:rsid w:val="0047486F"/>
    <w:rsid w:val="00475232"/>
    <w:rsid w:val="004824F5"/>
    <w:rsid w:val="00485C41"/>
    <w:rsid w:val="00487CB2"/>
    <w:rsid w:val="00487EBA"/>
    <w:rsid w:val="00491BF7"/>
    <w:rsid w:val="00494D20"/>
    <w:rsid w:val="004A2791"/>
    <w:rsid w:val="004A793B"/>
    <w:rsid w:val="004B1248"/>
    <w:rsid w:val="004B15AF"/>
    <w:rsid w:val="004B5039"/>
    <w:rsid w:val="004B5D26"/>
    <w:rsid w:val="004C049F"/>
    <w:rsid w:val="004C375D"/>
    <w:rsid w:val="004C4895"/>
    <w:rsid w:val="004C6CC9"/>
    <w:rsid w:val="004D1CF6"/>
    <w:rsid w:val="004D6D3E"/>
    <w:rsid w:val="004E40F5"/>
    <w:rsid w:val="004E4CD5"/>
    <w:rsid w:val="004E6A9E"/>
    <w:rsid w:val="004E6F0D"/>
    <w:rsid w:val="004E7B12"/>
    <w:rsid w:val="005000E2"/>
    <w:rsid w:val="0050298A"/>
    <w:rsid w:val="005033E2"/>
    <w:rsid w:val="00504305"/>
    <w:rsid w:val="0050446D"/>
    <w:rsid w:val="00505807"/>
    <w:rsid w:val="00506553"/>
    <w:rsid w:val="005136C5"/>
    <w:rsid w:val="00513802"/>
    <w:rsid w:val="00514060"/>
    <w:rsid w:val="0051554A"/>
    <w:rsid w:val="005157AA"/>
    <w:rsid w:val="005229D4"/>
    <w:rsid w:val="00534410"/>
    <w:rsid w:val="00535BF8"/>
    <w:rsid w:val="005423DC"/>
    <w:rsid w:val="00542F18"/>
    <w:rsid w:val="00544006"/>
    <w:rsid w:val="0054407F"/>
    <w:rsid w:val="00547237"/>
    <w:rsid w:val="00547C6F"/>
    <w:rsid w:val="00553555"/>
    <w:rsid w:val="00565C05"/>
    <w:rsid w:val="005660FC"/>
    <w:rsid w:val="00572222"/>
    <w:rsid w:val="00575FE9"/>
    <w:rsid w:val="00577A41"/>
    <w:rsid w:val="00577AF7"/>
    <w:rsid w:val="005844E2"/>
    <w:rsid w:val="005869FE"/>
    <w:rsid w:val="00595AAB"/>
    <w:rsid w:val="005A69FC"/>
    <w:rsid w:val="005A710E"/>
    <w:rsid w:val="005B3E1D"/>
    <w:rsid w:val="005D132B"/>
    <w:rsid w:val="005D1704"/>
    <w:rsid w:val="005D6AB5"/>
    <w:rsid w:val="005E33F0"/>
    <w:rsid w:val="005E3DBE"/>
    <w:rsid w:val="005E4F79"/>
    <w:rsid w:val="005E6926"/>
    <w:rsid w:val="005F6430"/>
    <w:rsid w:val="006003B1"/>
    <w:rsid w:val="0060380A"/>
    <w:rsid w:val="00606B4D"/>
    <w:rsid w:val="00615676"/>
    <w:rsid w:val="00616250"/>
    <w:rsid w:val="00620D35"/>
    <w:rsid w:val="00621EB6"/>
    <w:rsid w:val="006249ED"/>
    <w:rsid w:val="006250CE"/>
    <w:rsid w:val="006324CA"/>
    <w:rsid w:val="00634C88"/>
    <w:rsid w:val="006374A8"/>
    <w:rsid w:val="00643D20"/>
    <w:rsid w:val="00644A29"/>
    <w:rsid w:val="006455E5"/>
    <w:rsid w:val="006517ED"/>
    <w:rsid w:val="00652C7E"/>
    <w:rsid w:val="0065392F"/>
    <w:rsid w:val="006713CE"/>
    <w:rsid w:val="00672487"/>
    <w:rsid w:val="00675AF4"/>
    <w:rsid w:val="00676BB1"/>
    <w:rsid w:val="00676CA3"/>
    <w:rsid w:val="00685222"/>
    <w:rsid w:val="0068557F"/>
    <w:rsid w:val="0068607E"/>
    <w:rsid w:val="006877E9"/>
    <w:rsid w:val="00696BBA"/>
    <w:rsid w:val="006A1D06"/>
    <w:rsid w:val="006A3CE7"/>
    <w:rsid w:val="006A759B"/>
    <w:rsid w:val="006A7C95"/>
    <w:rsid w:val="006C41D0"/>
    <w:rsid w:val="006C45A5"/>
    <w:rsid w:val="006C725D"/>
    <w:rsid w:val="006D0745"/>
    <w:rsid w:val="006D0A6D"/>
    <w:rsid w:val="006D1488"/>
    <w:rsid w:val="006D17E6"/>
    <w:rsid w:val="006E2D57"/>
    <w:rsid w:val="006E35DE"/>
    <w:rsid w:val="006F57B5"/>
    <w:rsid w:val="006F60BA"/>
    <w:rsid w:val="006F6F57"/>
    <w:rsid w:val="00701C89"/>
    <w:rsid w:val="007048D9"/>
    <w:rsid w:val="007056C8"/>
    <w:rsid w:val="00705979"/>
    <w:rsid w:val="007103A6"/>
    <w:rsid w:val="00716F3E"/>
    <w:rsid w:val="00724CE2"/>
    <w:rsid w:val="00726FA6"/>
    <w:rsid w:val="00733D64"/>
    <w:rsid w:val="00735F30"/>
    <w:rsid w:val="00740D78"/>
    <w:rsid w:val="00747DED"/>
    <w:rsid w:val="00752A65"/>
    <w:rsid w:val="00763C8E"/>
    <w:rsid w:val="00764AD2"/>
    <w:rsid w:val="00765205"/>
    <w:rsid w:val="00766460"/>
    <w:rsid w:val="00767E07"/>
    <w:rsid w:val="00773697"/>
    <w:rsid w:val="00775C0E"/>
    <w:rsid w:val="00777E11"/>
    <w:rsid w:val="0079064A"/>
    <w:rsid w:val="00795511"/>
    <w:rsid w:val="00796587"/>
    <w:rsid w:val="00797930"/>
    <w:rsid w:val="007A2310"/>
    <w:rsid w:val="007A2816"/>
    <w:rsid w:val="007A3860"/>
    <w:rsid w:val="007A505C"/>
    <w:rsid w:val="007A56A1"/>
    <w:rsid w:val="007A6F3E"/>
    <w:rsid w:val="007B2BD7"/>
    <w:rsid w:val="007B7349"/>
    <w:rsid w:val="007C00C7"/>
    <w:rsid w:val="007C3091"/>
    <w:rsid w:val="007C37E9"/>
    <w:rsid w:val="007C7F4B"/>
    <w:rsid w:val="007D103D"/>
    <w:rsid w:val="007D1541"/>
    <w:rsid w:val="007D31D0"/>
    <w:rsid w:val="007D67DC"/>
    <w:rsid w:val="007D7153"/>
    <w:rsid w:val="007E3422"/>
    <w:rsid w:val="007E547E"/>
    <w:rsid w:val="007E6329"/>
    <w:rsid w:val="007F2B03"/>
    <w:rsid w:val="00800F9E"/>
    <w:rsid w:val="00803DD2"/>
    <w:rsid w:val="00814724"/>
    <w:rsid w:val="00816343"/>
    <w:rsid w:val="008273B7"/>
    <w:rsid w:val="00827600"/>
    <w:rsid w:val="00830746"/>
    <w:rsid w:val="00831420"/>
    <w:rsid w:val="008316AA"/>
    <w:rsid w:val="00832E16"/>
    <w:rsid w:val="008375C7"/>
    <w:rsid w:val="00837641"/>
    <w:rsid w:val="00837CB0"/>
    <w:rsid w:val="00837E91"/>
    <w:rsid w:val="00840379"/>
    <w:rsid w:val="00840C37"/>
    <w:rsid w:val="00844548"/>
    <w:rsid w:val="008640CF"/>
    <w:rsid w:val="008661C3"/>
    <w:rsid w:val="008669EA"/>
    <w:rsid w:val="008674C3"/>
    <w:rsid w:val="00871E44"/>
    <w:rsid w:val="00875526"/>
    <w:rsid w:val="00875ABD"/>
    <w:rsid w:val="0088251E"/>
    <w:rsid w:val="00887157"/>
    <w:rsid w:val="00894EEA"/>
    <w:rsid w:val="008A09AC"/>
    <w:rsid w:val="008A351F"/>
    <w:rsid w:val="008A35CB"/>
    <w:rsid w:val="008B000A"/>
    <w:rsid w:val="008B39E5"/>
    <w:rsid w:val="008B701C"/>
    <w:rsid w:val="008C15BB"/>
    <w:rsid w:val="008D56D7"/>
    <w:rsid w:val="008E39FE"/>
    <w:rsid w:val="008F00E2"/>
    <w:rsid w:val="008F0690"/>
    <w:rsid w:val="008F3049"/>
    <w:rsid w:val="00905AD9"/>
    <w:rsid w:val="009138B6"/>
    <w:rsid w:val="00914425"/>
    <w:rsid w:val="009151FD"/>
    <w:rsid w:val="0091646B"/>
    <w:rsid w:val="00916DE7"/>
    <w:rsid w:val="00924425"/>
    <w:rsid w:val="0092557B"/>
    <w:rsid w:val="00931426"/>
    <w:rsid w:val="00931A1E"/>
    <w:rsid w:val="00932231"/>
    <w:rsid w:val="009375EC"/>
    <w:rsid w:val="00940FCF"/>
    <w:rsid w:val="009458BA"/>
    <w:rsid w:val="00946957"/>
    <w:rsid w:val="00950D3A"/>
    <w:rsid w:val="00955BB6"/>
    <w:rsid w:val="00955DEB"/>
    <w:rsid w:val="009619C5"/>
    <w:rsid w:val="00972BB7"/>
    <w:rsid w:val="00972DB8"/>
    <w:rsid w:val="009743A0"/>
    <w:rsid w:val="009826A2"/>
    <w:rsid w:val="009860DF"/>
    <w:rsid w:val="00997B65"/>
    <w:rsid w:val="009B543B"/>
    <w:rsid w:val="009C470C"/>
    <w:rsid w:val="009D18B6"/>
    <w:rsid w:val="009D24CB"/>
    <w:rsid w:val="009D2842"/>
    <w:rsid w:val="009D6355"/>
    <w:rsid w:val="009D6B5F"/>
    <w:rsid w:val="009E1152"/>
    <w:rsid w:val="009F1B47"/>
    <w:rsid w:val="009F273F"/>
    <w:rsid w:val="009F49BF"/>
    <w:rsid w:val="009F5E5F"/>
    <w:rsid w:val="009F78F7"/>
    <w:rsid w:val="00A0614A"/>
    <w:rsid w:val="00A139F8"/>
    <w:rsid w:val="00A21014"/>
    <w:rsid w:val="00A2110F"/>
    <w:rsid w:val="00A259B7"/>
    <w:rsid w:val="00A25C97"/>
    <w:rsid w:val="00A33614"/>
    <w:rsid w:val="00A33EEA"/>
    <w:rsid w:val="00A37D55"/>
    <w:rsid w:val="00A41F50"/>
    <w:rsid w:val="00A43A7F"/>
    <w:rsid w:val="00A446E7"/>
    <w:rsid w:val="00A460F6"/>
    <w:rsid w:val="00A473C9"/>
    <w:rsid w:val="00A47677"/>
    <w:rsid w:val="00A47A71"/>
    <w:rsid w:val="00A60896"/>
    <w:rsid w:val="00A61BED"/>
    <w:rsid w:val="00A61F49"/>
    <w:rsid w:val="00A626D4"/>
    <w:rsid w:val="00A672F5"/>
    <w:rsid w:val="00A67C0D"/>
    <w:rsid w:val="00A74B61"/>
    <w:rsid w:val="00A76017"/>
    <w:rsid w:val="00A80993"/>
    <w:rsid w:val="00A8509D"/>
    <w:rsid w:val="00A85D13"/>
    <w:rsid w:val="00A87615"/>
    <w:rsid w:val="00A87780"/>
    <w:rsid w:val="00A92273"/>
    <w:rsid w:val="00A92A4B"/>
    <w:rsid w:val="00AA0E86"/>
    <w:rsid w:val="00AA191F"/>
    <w:rsid w:val="00AA29E8"/>
    <w:rsid w:val="00AA7E88"/>
    <w:rsid w:val="00AB374C"/>
    <w:rsid w:val="00AB3C69"/>
    <w:rsid w:val="00AB7D6D"/>
    <w:rsid w:val="00AD6FBC"/>
    <w:rsid w:val="00AD77B5"/>
    <w:rsid w:val="00AE399D"/>
    <w:rsid w:val="00AE66D3"/>
    <w:rsid w:val="00AF77C6"/>
    <w:rsid w:val="00B000D5"/>
    <w:rsid w:val="00B02512"/>
    <w:rsid w:val="00B122A9"/>
    <w:rsid w:val="00B12384"/>
    <w:rsid w:val="00B14954"/>
    <w:rsid w:val="00B30D16"/>
    <w:rsid w:val="00B30F48"/>
    <w:rsid w:val="00B332CB"/>
    <w:rsid w:val="00B441CC"/>
    <w:rsid w:val="00B47C65"/>
    <w:rsid w:val="00B54793"/>
    <w:rsid w:val="00B578C7"/>
    <w:rsid w:val="00B611DF"/>
    <w:rsid w:val="00B6311E"/>
    <w:rsid w:val="00B63B21"/>
    <w:rsid w:val="00B64349"/>
    <w:rsid w:val="00B64C52"/>
    <w:rsid w:val="00B658DF"/>
    <w:rsid w:val="00B703FF"/>
    <w:rsid w:val="00B722DB"/>
    <w:rsid w:val="00B72D04"/>
    <w:rsid w:val="00B77FD5"/>
    <w:rsid w:val="00B801BE"/>
    <w:rsid w:val="00B81BF2"/>
    <w:rsid w:val="00B92C94"/>
    <w:rsid w:val="00B93380"/>
    <w:rsid w:val="00B95367"/>
    <w:rsid w:val="00B97DEB"/>
    <w:rsid w:val="00BB18A1"/>
    <w:rsid w:val="00BB59DF"/>
    <w:rsid w:val="00BC3BF2"/>
    <w:rsid w:val="00BC40E3"/>
    <w:rsid w:val="00BC494B"/>
    <w:rsid w:val="00BC7C35"/>
    <w:rsid w:val="00BD22D8"/>
    <w:rsid w:val="00BD4956"/>
    <w:rsid w:val="00BD61F2"/>
    <w:rsid w:val="00BE0727"/>
    <w:rsid w:val="00BF20B3"/>
    <w:rsid w:val="00BF4228"/>
    <w:rsid w:val="00BF7910"/>
    <w:rsid w:val="00C024B7"/>
    <w:rsid w:val="00C03A1F"/>
    <w:rsid w:val="00C07DB0"/>
    <w:rsid w:val="00C101E8"/>
    <w:rsid w:val="00C11A3F"/>
    <w:rsid w:val="00C1517A"/>
    <w:rsid w:val="00C17352"/>
    <w:rsid w:val="00C20212"/>
    <w:rsid w:val="00C273BB"/>
    <w:rsid w:val="00C30DB3"/>
    <w:rsid w:val="00C342D7"/>
    <w:rsid w:val="00C41BB9"/>
    <w:rsid w:val="00C471F1"/>
    <w:rsid w:val="00C500BF"/>
    <w:rsid w:val="00C56283"/>
    <w:rsid w:val="00C621B4"/>
    <w:rsid w:val="00C624F2"/>
    <w:rsid w:val="00C62589"/>
    <w:rsid w:val="00C6554A"/>
    <w:rsid w:val="00C66977"/>
    <w:rsid w:val="00C76AD0"/>
    <w:rsid w:val="00C849D1"/>
    <w:rsid w:val="00C84BBF"/>
    <w:rsid w:val="00C861A1"/>
    <w:rsid w:val="00C86B59"/>
    <w:rsid w:val="00C9305A"/>
    <w:rsid w:val="00C94D36"/>
    <w:rsid w:val="00C960E2"/>
    <w:rsid w:val="00C96DC5"/>
    <w:rsid w:val="00CA1913"/>
    <w:rsid w:val="00CA5F15"/>
    <w:rsid w:val="00CA6858"/>
    <w:rsid w:val="00CA7766"/>
    <w:rsid w:val="00CA7CE4"/>
    <w:rsid w:val="00CB1916"/>
    <w:rsid w:val="00CB5AA6"/>
    <w:rsid w:val="00CB7F06"/>
    <w:rsid w:val="00CC20D6"/>
    <w:rsid w:val="00CC217E"/>
    <w:rsid w:val="00CC4B17"/>
    <w:rsid w:val="00CC67C9"/>
    <w:rsid w:val="00CD08A0"/>
    <w:rsid w:val="00CD602B"/>
    <w:rsid w:val="00CE057E"/>
    <w:rsid w:val="00CE5285"/>
    <w:rsid w:val="00CE57A0"/>
    <w:rsid w:val="00CE6B8F"/>
    <w:rsid w:val="00CF0C6D"/>
    <w:rsid w:val="00CF174D"/>
    <w:rsid w:val="00CF6A9C"/>
    <w:rsid w:val="00D0437C"/>
    <w:rsid w:val="00D06E3D"/>
    <w:rsid w:val="00D10561"/>
    <w:rsid w:val="00D10BBE"/>
    <w:rsid w:val="00D15894"/>
    <w:rsid w:val="00D25E98"/>
    <w:rsid w:val="00D264AB"/>
    <w:rsid w:val="00D32148"/>
    <w:rsid w:val="00D34DAB"/>
    <w:rsid w:val="00D434B3"/>
    <w:rsid w:val="00D44061"/>
    <w:rsid w:val="00D453C3"/>
    <w:rsid w:val="00D52823"/>
    <w:rsid w:val="00D55C46"/>
    <w:rsid w:val="00D606E1"/>
    <w:rsid w:val="00D63E13"/>
    <w:rsid w:val="00D80217"/>
    <w:rsid w:val="00D8063E"/>
    <w:rsid w:val="00D859F2"/>
    <w:rsid w:val="00DB1106"/>
    <w:rsid w:val="00DB5F68"/>
    <w:rsid w:val="00DB60F9"/>
    <w:rsid w:val="00DC0A51"/>
    <w:rsid w:val="00DD47EC"/>
    <w:rsid w:val="00DD4AE1"/>
    <w:rsid w:val="00DD5851"/>
    <w:rsid w:val="00DE7B69"/>
    <w:rsid w:val="00DF3077"/>
    <w:rsid w:val="00DF57D9"/>
    <w:rsid w:val="00E031C0"/>
    <w:rsid w:val="00E10EC0"/>
    <w:rsid w:val="00E10EF6"/>
    <w:rsid w:val="00E11088"/>
    <w:rsid w:val="00E11356"/>
    <w:rsid w:val="00E15039"/>
    <w:rsid w:val="00E24756"/>
    <w:rsid w:val="00E26C48"/>
    <w:rsid w:val="00E27A78"/>
    <w:rsid w:val="00E30018"/>
    <w:rsid w:val="00E301FD"/>
    <w:rsid w:val="00E3259D"/>
    <w:rsid w:val="00E32A5C"/>
    <w:rsid w:val="00E370DC"/>
    <w:rsid w:val="00E42789"/>
    <w:rsid w:val="00E42C15"/>
    <w:rsid w:val="00E50641"/>
    <w:rsid w:val="00E53F20"/>
    <w:rsid w:val="00E57616"/>
    <w:rsid w:val="00E57D81"/>
    <w:rsid w:val="00E732E3"/>
    <w:rsid w:val="00E73AC3"/>
    <w:rsid w:val="00E7739C"/>
    <w:rsid w:val="00E8083E"/>
    <w:rsid w:val="00E80E4A"/>
    <w:rsid w:val="00E84275"/>
    <w:rsid w:val="00E861E4"/>
    <w:rsid w:val="00E862B9"/>
    <w:rsid w:val="00E94A14"/>
    <w:rsid w:val="00EA0CE7"/>
    <w:rsid w:val="00EA2282"/>
    <w:rsid w:val="00EA5A8D"/>
    <w:rsid w:val="00EB25B4"/>
    <w:rsid w:val="00EB3478"/>
    <w:rsid w:val="00ED139F"/>
    <w:rsid w:val="00ED21CB"/>
    <w:rsid w:val="00ED51DD"/>
    <w:rsid w:val="00ED7C44"/>
    <w:rsid w:val="00EF0423"/>
    <w:rsid w:val="00EF1226"/>
    <w:rsid w:val="00EF287B"/>
    <w:rsid w:val="00EF4205"/>
    <w:rsid w:val="00EF4B33"/>
    <w:rsid w:val="00F001B0"/>
    <w:rsid w:val="00F035B3"/>
    <w:rsid w:val="00F05F8D"/>
    <w:rsid w:val="00F14C5D"/>
    <w:rsid w:val="00F179C4"/>
    <w:rsid w:val="00F24106"/>
    <w:rsid w:val="00F3390E"/>
    <w:rsid w:val="00F3565E"/>
    <w:rsid w:val="00F422C5"/>
    <w:rsid w:val="00F53733"/>
    <w:rsid w:val="00F54396"/>
    <w:rsid w:val="00F560C3"/>
    <w:rsid w:val="00F61EBE"/>
    <w:rsid w:val="00F65C14"/>
    <w:rsid w:val="00F74690"/>
    <w:rsid w:val="00F7679A"/>
    <w:rsid w:val="00F84290"/>
    <w:rsid w:val="00F866EC"/>
    <w:rsid w:val="00F91282"/>
    <w:rsid w:val="00F94D03"/>
    <w:rsid w:val="00F9600B"/>
    <w:rsid w:val="00F96912"/>
    <w:rsid w:val="00FA2ED0"/>
    <w:rsid w:val="00FA5ADF"/>
    <w:rsid w:val="00FB0441"/>
    <w:rsid w:val="00FB15AB"/>
    <w:rsid w:val="00FB2469"/>
    <w:rsid w:val="00FB3385"/>
    <w:rsid w:val="00FB68D4"/>
    <w:rsid w:val="00FC2F35"/>
    <w:rsid w:val="00FC4662"/>
    <w:rsid w:val="00FC4D81"/>
    <w:rsid w:val="00FC608C"/>
    <w:rsid w:val="00FD407E"/>
    <w:rsid w:val="00FD4DDC"/>
    <w:rsid w:val="00FF27B1"/>
    <w:rsid w:val="00FF34D0"/>
    <w:rsid w:val="00FF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E2ECDC8"/>
  <w15:chartTrackingRefBased/>
  <w15:docId w15:val="{8AE2D859-015E-47D1-84B7-DE96AE50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customStyle="1" w:styleId="B330B0419EFC4D5C887CBA1732AC3CF0">
    <w:name w:val="B330B0419EFC4D5C887CBA1732AC3CF0"/>
    <w:rsid w:val="00BC494B"/>
    <w:pPr>
      <w:spacing w:before="0" w:after="160" w:line="259" w:lineRule="auto"/>
    </w:pPr>
    <w:rPr>
      <w:rFonts w:eastAsiaTheme="minorEastAsia"/>
      <w:color w:val="auto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494B"/>
  </w:style>
  <w:style w:type="character" w:customStyle="1" w:styleId="DateChar">
    <w:name w:val="Date Char"/>
    <w:basedOn w:val="DefaultParagraphFont"/>
    <w:link w:val="Date"/>
    <w:uiPriority w:val="99"/>
    <w:semiHidden/>
    <w:rsid w:val="00BC494B"/>
  </w:style>
  <w:style w:type="table" w:styleId="TableGrid">
    <w:name w:val="Table Grid"/>
    <w:basedOn w:val="TableNormal"/>
    <w:uiPriority w:val="39"/>
    <w:rsid w:val="008A351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04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fazi/DBFoundations-Module07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formit.com/articles/article.aspx?p=31673&amp;seqNum=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resource.com/sql/sql-function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lideserve.com/chancellor-dale/sql-function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faz\AppData\Local\Microsoft\Office\16.0\DTS\en-US%7b024E2391-8FDB-4F8A-A8ED-E933A8682734%7d\%7b0265460F-CEA6-49C2-9FF6-2DEEE6E69DD3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{0265460F-CEA6-49C2-9FF6-2DEEE6E69DD3}tf02835058_win32</Template>
  <TotalTime>129</TotalTime>
  <Pages>4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demorrow</dc:creator>
  <cp:keywords/>
  <dc:description/>
  <cp:lastModifiedBy>Demorrow, Ivy  (Student)</cp:lastModifiedBy>
  <cp:revision>80</cp:revision>
  <dcterms:created xsi:type="dcterms:W3CDTF">2021-02-27T17:55:00Z</dcterms:created>
  <dcterms:modified xsi:type="dcterms:W3CDTF">2021-02-28T02:31:00Z</dcterms:modified>
</cp:coreProperties>
</file>